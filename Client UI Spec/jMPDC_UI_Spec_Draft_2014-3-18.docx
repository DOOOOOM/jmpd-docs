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315B6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344163126FA449128B1A6F97EA55D88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8315B6" w:rsidRDefault="008315B6" w:rsidP="008315B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jMPDC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</w:p>
                </w:tc>
              </w:sdtContent>
            </w:sdt>
          </w:tr>
          <w:tr w:rsidR="008315B6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B53AEB523C7449F38DC0FC95241742F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8315B6" w:rsidRDefault="008315B6" w:rsidP="008315B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UI Specification</w:t>
                    </w:r>
                  </w:p>
                </w:tc>
              </w:sdtContent>
            </w:sdt>
          </w:tr>
          <w:tr w:rsidR="008315B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315B6" w:rsidRDefault="008315B6">
                <w:pPr>
                  <w:pStyle w:val="NoSpacing"/>
                  <w:jc w:val="center"/>
                </w:pPr>
              </w:p>
            </w:tc>
          </w:tr>
          <w:tr w:rsidR="008315B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5BF136BE915240C4944D2C8128498ED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315B6" w:rsidRDefault="008315B6" w:rsidP="008315B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Philip </w:t>
                    </w:r>
                    <w:proofErr w:type="spellStart"/>
                    <w:r>
                      <w:rPr>
                        <w:b/>
                        <w:bCs/>
                      </w:rPr>
                      <w:t>Rodning</w:t>
                    </w:r>
                    <w:proofErr w:type="spellEnd"/>
                  </w:p>
                </w:tc>
              </w:sdtContent>
            </w:sdt>
          </w:tr>
          <w:tr w:rsidR="008315B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C82CFD2E58D7445191DE88F24ABB142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3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315B6" w:rsidRDefault="008315B6" w:rsidP="008315B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3/18/2014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904913" w:rsidRDefault="00A1203A"/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bookmarkStart w:id="0" w:name="_GoBack"/>
    <w:bookmarkEnd w:id="0"/>
    <w:p w:rsidR="008315B6" w:rsidRDefault="00317D15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</w:rPr>
        <w:fldChar w:fldCharType="begin"/>
      </w:r>
      <w:r w:rsidR="001C5100">
        <w:instrText xml:space="preserve"> TOC \o "1-3" \h \z \t "AxureHeading1,1,AxureHeading2,2,AxureHeading3,3,AxureHeading4,4" </w:instrText>
      </w:r>
      <w:r>
        <w:rPr>
          <w:b w:val="0"/>
        </w:rPr>
        <w:fldChar w:fldCharType="separate"/>
      </w:r>
      <w:hyperlink w:anchor="_Toc382933268" w:history="1">
        <w:r w:rsidR="008315B6" w:rsidRPr="000E5540">
          <w:rPr>
            <w:rStyle w:val="Hyperlink"/>
            <w:noProof/>
          </w:rPr>
          <w:t>1. Pages</w:t>
        </w:r>
        <w:r w:rsidR="008315B6">
          <w:rPr>
            <w:noProof/>
            <w:webHidden/>
          </w:rPr>
          <w:tab/>
        </w:r>
        <w:r w:rsidR="008315B6">
          <w:rPr>
            <w:noProof/>
            <w:webHidden/>
          </w:rPr>
          <w:fldChar w:fldCharType="begin"/>
        </w:r>
        <w:r w:rsidR="008315B6">
          <w:rPr>
            <w:noProof/>
            <w:webHidden/>
          </w:rPr>
          <w:instrText xml:space="preserve"> PAGEREF _Toc382933268 \h </w:instrText>
        </w:r>
        <w:r w:rsidR="008315B6">
          <w:rPr>
            <w:noProof/>
            <w:webHidden/>
          </w:rPr>
        </w:r>
        <w:r w:rsidR="008315B6">
          <w:rPr>
            <w:noProof/>
            <w:webHidden/>
          </w:rPr>
          <w:fldChar w:fldCharType="separate"/>
        </w:r>
        <w:r w:rsidR="008315B6">
          <w:rPr>
            <w:noProof/>
            <w:webHidden/>
          </w:rPr>
          <w:t>3</w:t>
        </w:r>
        <w:r w:rsidR="008315B6">
          <w:rPr>
            <w:noProof/>
            <w:webHidden/>
          </w:rPr>
          <w:fldChar w:fldCharType="end"/>
        </w:r>
      </w:hyperlink>
    </w:p>
    <w:p w:rsidR="008315B6" w:rsidRDefault="008315B6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933269" w:history="1">
        <w:r w:rsidRPr="000E5540">
          <w:rPr>
            <w:rStyle w:val="Hyperlink"/>
            <w:noProof/>
          </w:rPr>
          <w:t>1.1. Page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_Toc382933269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15B6" w:rsidRDefault="008315B6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933270" w:history="1">
        <w:r w:rsidRPr="000E5540">
          <w:rPr>
            <w:rStyle w:val="Hyperlink"/>
            <w:noProof/>
          </w:rPr>
          <w:t>1.2. Home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_Toc382933270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15B6" w:rsidRDefault="008315B6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933271" w:history="1">
        <w:r w:rsidRPr="000E5540">
          <w:rPr>
            <w:rStyle w:val="Hyperlink"/>
            <w:noProof/>
          </w:rPr>
          <w:t>1.2.1.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_Toc382933271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15B6" w:rsidRDefault="008315B6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933272" w:history="1">
        <w:r w:rsidRPr="000E5540">
          <w:rPr>
            <w:rStyle w:val="Hyperlink"/>
            <w:noProof/>
          </w:rPr>
          <w:t>1.2.2.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_Toc382933272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15B6" w:rsidRDefault="008315B6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933273" w:history="1">
        <w:r w:rsidRPr="000E5540">
          <w:rPr>
            <w:rStyle w:val="Hyperlink"/>
            <w:noProof/>
          </w:rPr>
          <w:t>1.3. Library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_Toc382933273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15B6" w:rsidRDefault="008315B6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933274" w:history="1">
        <w:r w:rsidRPr="000E5540">
          <w:rPr>
            <w:rStyle w:val="Hyperlink"/>
            <w:noProof/>
          </w:rPr>
          <w:t>1.3.1.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_Toc382933274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15B6" w:rsidRDefault="008315B6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933275" w:history="1">
        <w:r w:rsidRPr="000E5540">
          <w:rPr>
            <w:rStyle w:val="Hyperlink"/>
            <w:noProof/>
          </w:rPr>
          <w:t>1.3.2.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_Toc382933275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4D62" w:rsidRDefault="00317D15" w:rsidP="001C5100">
      <w:pPr>
        <w:rPr>
          <w:b/>
        </w:rPr>
      </w:pPr>
      <w:r>
        <w:rPr>
          <w:b/>
        </w:rPr>
        <w:fldChar w:fldCharType="end"/>
      </w:r>
    </w:p>
    <w:p w:rsidR="004144D0" w:rsidRDefault="00634D62" w:rsidP="00D35989">
      <w:r>
        <w:br w:type="page"/>
      </w:r>
    </w:p>
    <w:p w:rsidR="00D702F4" w:rsidRDefault="00D702F4">
      <w:pPr>
        <w:sectPr w:rsidR="00D702F4" w:rsidSect="004F3FB3">
          <w:headerReference w:type="default" r:id="rId10"/>
          <w:footerReference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D702F4" w:rsidRDefault="00A1203A">
      <w:pPr>
        <w:pStyle w:val="AxureHeading1"/>
        <w:keepNext/>
      </w:pPr>
      <w:bookmarkStart w:id="1" w:name="_Toc382933268"/>
      <w:r>
        <w:lastRenderedPageBreak/>
        <w:t>Pages</w:t>
      </w:r>
      <w:bookmarkEnd w:id="1"/>
    </w:p>
    <w:p w:rsidR="00D702F4" w:rsidRDefault="00A1203A">
      <w:pPr>
        <w:pStyle w:val="AxureHeading2"/>
        <w:keepNext/>
      </w:pPr>
      <w:bookmarkStart w:id="2" w:name="_Toc382933269"/>
      <w:r>
        <w:t>Page Tree</w:t>
      </w:r>
      <w:bookmarkEnd w:id="2"/>
    </w:p>
    <w:p w:rsidR="00D702F4" w:rsidRDefault="00A1203A">
      <w:r>
        <w:t>Home</w:t>
      </w:r>
      <w:r>
        <w:br/>
      </w:r>
      <w:r>
        <w:tab/>
        <w:t>Library Panel</w:t>
      </w:r>
    </w:p>
    <w:p w:rsidR="00D702F4" w:rsidRDefault="00A1203A">
      <w:pPr>
        <w:pStyle w:val="AxureHeading2"/>
        <w:keepNext/>
      </w:pPr>
      <w:r>
        <w:br w:type="page"/>
      </w:r>
      <w:bookmarkStart w:id="3" w:name="_Toc382933270"/>
      <w:r>
        <w:lastRenderedPageBreak/>
        <w:t>Home</w:t>
      </w:r>
      <w:bookmarkEnd w:id="3"/>
    </w:p>
    <w:p w:rsidR="00D702F4" w:rsidRDefault="00A1203A">
      <w:r>
        <w:t xml:space="preserve">Layout Manager is </w:t>
      </w:r>
      <w:proofErr w:type="spellStart"/>
      <w:r>
        <w:t>GridBagLayout</w:t>
      </w:r>
      <w:proofErr w:type="spellEnd"/>
    </w:p>
    <w:p w:rsidR="00D702F4" w:rsidRDefault="00D702F4"/>
    <w:p w:rsidR="00D702F4" w:rsidRDefault="00A1203A">
      <w:proofErr w:type="gramStart"/>
      <w:r>
        <w:t>total</w:t>
      </w:r>
      <w:proofErr w:type="gramEnd"/>
      <w:r>
        <w:t xml:space="preserve"> grid size:</w:t>
      </w:r>
    </w:p>
    <w:p w:rsidR="00D702F4" w:rsidRDefault="00A1203A">
      <w:proofErr w:type="gramStart"/>
      <w:r>
        <w:t>width</w:t>
      </w:r>
      <w:proofErr w:type="gramEnd"/>
      <w:r>
        <w:t xml:space="preserve"> = 4</w:t>
      </w:r>
    </w:p>
    <w:p w:rsidR="00D702F4" w:rsidRDefault="00A1203A">
      <w:proofErr w:type="gramStart"/>
      <w:r>
        <w:t>height</w:t>
      </w:r>
      <w:proofErr w:type="gramEnd"/>
      <w:r>
        <w:t xml:space="preserve"> = 5</w:t>
      </w:r>
    </w:p>
    <w:p w:rsidR="00D702F4" w:rsidRDefault="00A1203A">
      <w:pPr>
        <w:pStyle w:val="AxureHeading3"/>
        <w:keepNext/>
      </w:pPr>
      <w:bookmarkStart w:id="4" w:name="_Toc382933271"/>
      <w:r>
        <w:t>User Interface</w:t>
      </w:r>
      <w:bookmarkEnd w:id="4"/>
    </w:p>
    <w:p w:rsidR="00D702F4" w:rsidRDefault="00A1203A">
      <w:pPr>
        <w:pStyle w:val="AxureImageParagraph"/>
      </w:pPr>
      <w:r>
        <w:rPr>
          <w:noProof/>
        </w:rPr>
        <w:drawing>
          <wp:inline distT="0" distB="0" distL="0" distR="0">
            <wp:extent cx="6848475" cy="3781425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F4" w:rsidRDefault="00A1203A">
      <w:pPr>
        <w:pStyle w:val="AxureHeading3"/>
        <w:keepNext/>
      </w:pPr>
      <w:bookmarkStart w:id="5" w:name="_Toc382933272"/>
      <w:r>
        <w:t>Widget Table</w:t>
      </w:r>
      <w:bookmarkEnd w:id="5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1113"/>
        <w:gridCol w:w="918"/>
        <w:gridCol w:w="2473"/>
        <w:gridCol w:w="3210"/>
        <w:gridCol w:w="963"/>
        <w:gridCol w:w="740"/>
        <w:gridCol w:w="751"/>
      </w:tblGrid>
      <w:tr w:rsidR="00D702F4" w:rsidTr="00D70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702F4" w:rsidRDefault="00A1203A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D702F4" w:rsidRDefault="00A1203A">
            <w:pPr>
              <w:pStyle w:val="AxureTableHeaderText"/>
            </w:pPr>
            <w:r>
              <w:t>Label</w:t>
            </w:r>
          </w:p>
        </w:tc>
        <w:tc>
          <w:tcPr>
            <w:tcW w:w="0" w:type="auto"/>
          </w:tcPr>
          <w:p w:rsidR="00D702F4" w:rsidRDefault="00A1203A">
            <w:pPr>
              <w:pStyle w:val="AxureTableHeaderText"/>
            </w:pPr>
            <w:r>
              <w:t>Control</w:t>
            </w:r>
          </w:p>
        </w:tc>
        <w:tc>
          <w:tcPr>
            <w:tcW w:w="0" w:type="auto"/>
          </w:tcPr>
          <w:p w:rsidR="00D702F4" w:rsidRDefault="00A1203A">
            <w:pPr>
              <w:pStyle w:val="AxureTableHeaderText"/>
            </w:pPr>
            <w:r>
              <w:t>Initialization</w:t>
            </w:r>
          </w:p>
        </w:tc>
        <w:tc>
          <w:tcPr>
            <w:tcW w:w="0" w:type="auto"/>
          </w:tcPr>
          <w:p w:rsidR="00D702F4" w:rsidRDefault="00A1203A">
            <w:pPr>
              <w:pStyle w:val="AxureTableHeaderText"/>
            </w:pPr>
            <w:r>
              <w:t>Response</w:t>
            </w:r>
          </w:p>
        </w:tc>
        <w:tc>
          <w:tcPr>
            <w:tcW w:w="0" w:type="auto"/>
          </w:tcPr>
          <w:p w:rsidR="00D702F4" w:rsidRDefault="00A1203A">
            <w:pPr>
              <w:pStyle w:val="AxureTableHeaderText"/>
            </w:pPr>
            <w:proofErr w:type="spellStart"/>
            <w:r>
              <w:t>gridposition</w:t>
            </w:r>
            <w:proofErr w:type="spellEnd"/>
          </w:p>
        </w:tc>
        <w:tc>
          <w:tcPr>
            <w:tcW w:w="0" w:type="auto"/>
          </w:tcPr>
          <w:p w:rsidR="00D702F4" w:rsidRDefault="00A1203A">
            <w:pPr>
              <w:pStyle w:val="AxureTableHeaderText"/>
            </w:pPr>
            <w:r>
              <w:t>Weight</w:t>
            </w:r>
          </w:p>
        </w:tc>
        <w:tc>
          <w:tcPr>
            <w:tcW w:w="0" w:type="auto"/>
          </w:tcPr>
          <w:p w:rsidR="00D702F4" w:rsidRDefault="00A1203A">
            <w:pPr>
              <w:pStyle w:val="AxureTableHeaderText"/>
            </w:pPr>
            <w:proofErr w:type="spellStart"/>
            <w:r>
              <w:t>gridsize</w:t>
            </w:r>
            <w:proofErr w:type="spellEnd"/>
          </w:p>
        </w:tc>
      </w:tr>
      <w:tr w:rsidR="00D702F4" w:rsidTr="00D702F4"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proofErr w:type="spellStart"/>
            <w:r>
              <w:t>MainMenu</w:t>
            </w:r>
            <w:proofErr w:type="spellEnd"/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Menu</w:t>
            </w:r>
          </w:p>
        </w:tc>
        <w:tc>
          <w:tcPr>
            <w:tcW w:w="0" w:type="auto"/>
          </w:tcPr>
          <w:p w:rsidR="00D702F4" w:rsidRDefault="00D702F4">
            <w:pPr>
              <w:pStyle w:val="AxureTableNormalText"/>
            </w:pP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proofErr w:type="spellStart"/>
            <w:r>
              <w:t>fixme</w:t>
            </w:r>
            <w:proofErr w:type="spellEnd"/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0, y = 0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</w:t>
            </w:r>
            <w:r>
              <w:t xml:space="preserve"> 1, y = 0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4, y = 1</w:t>
            </w:r>
          </w:p>
        </w:tc>
      </w:tr>
      <w:tr w:rsidR="00D702F4" w:rsidTr="00D702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Previous Track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Button</w:t>
            </w:r>
          </w:p>
        </w:tc>
        <w:tc>
          <w:tcPr>
            <w:tcW w:w="0" w:type="auto"/>
          </w:tcPr>
          <w:p w:rsidR="00D702F4" w:rsidRDefault="00D702F4">
            <w:pPr>
              <w:pStyle w:val="AxureTableNormalText"/>
            </w:pP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Send the previous track command to the server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0, y = 1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0, y = 0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1, y = 2</w:t>
            </w:r>
          </w:p>
        </w:tc>
      </w:tr>
      <w:tr w:rsidR="00D702F4" w:rsidTr="00D702F4"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Play/Pause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Button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Initialize as either a play or pause button:  Play if there is no music currently playing, or pause if there is.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Sends the Play/Pause command to the server.  Switches between a play button and a pause button based on whether there is currently music playin</w:t>
            </w:r>
            <w:r>
              <w:t>g.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1, y = 1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0, y = 0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1, y = 2</w:t>
            </w:r>
          </w:p>
        </w:tc>
      </w:tr>
      <w:tr w:rsidR="00D702F4" w:rsidTr="00D702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Next Track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Button</w:t>
            </w:r>
          </w:p>
        </w:tc>
        <w:tc>
          <w:tcPr>
            <w:tcW w:w="0" w:type="auto"/>
          </w:tcPr>
          <w:p w:rsidR="00D702F4" w:rsidRDefault="00D702F4">
            <w:pPr>
              <w:pStyle w:val="AxureTableNormalText"/>
            </w:pP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Sends the next track command to the server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2, y = 1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0, y = 0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1, y = 2</w:t>
            </w:r>
          </w:p>
        </w:tc>
      </w:tr>
      <w:tr w:rsidR="00D702F4" w:rsidTr="00D702F4"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Title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Label</w:t>
            </w:r>
          </w:p>
        </w:tc>
        <w:tc>
          <w:tcPr>
            <w:tcW w:w="0" w:type="auto"/>
          </w:tcPr>
          <w:p w:rsidR="00D702F4" w:rsidRDefault="00D702F4">
            <w:pPr>
              <w:pStyle w:val="AxureTableNormalText"/>
            </w:pPr>
          </w:p>
        </w:tc>
        <w:tc>
          <w:tcPr>
            <w:tcW w:w="0" w:type="auto"/>
          </w:tcPr>
          <w:p w:rsidR="00D702F4" w:rsidRDefault="00D702F4">
            <w:pPr>
              <w:pStyle w:val="AxureTableNormalText"/>
            </w:pP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3, y = 1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1, y = 0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1, y = 1</w:t>
            </w:r>
          </w:p>
        </w:tc>
      </w:tr>
      <w:tr w:rsidR="00D702F4" w:rsidTr="00D702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Seek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Slider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Get the current seek position from the server and sync it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On change, send new seek time to server.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3, y = 2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1, y = 0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1, y = 1</w:t>
            </w:r>
          </w:p>
        </w:tc>
      </w:tr>
      <w:tr w:rsidR="00D702F4" w:rsidTr="00D702F4"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lastRenderedPageBreak/>
              <w:t>7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Main Panel Selection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proofErr w:type="spellStart"/>
            <w:r>
              <w:t>Combobox</w:t>
            </w:r>
            <w:proofErr w:type="spellEnd"/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Initialize with the following options</w:t>
            </w:r>
            <w:proofErr w:type="gramStart"/>
            <w:r>
              <w:t>:</w:t>
            </w:r>
            <w:proofErr w:type="gramEnd"/>
            <w:r>
              <w:br/>
            </w:r>
            <w:r>
              <w:br/>
              <w:t>Library</w:t>
            </w:r>
            <w:r>
              <w:br/>
              <w:t>Play Queue</w:t>
            </w:r>
            <w:r>
              <w:br/>
              <w:t>---Playlists---</w:t>
            </w:r>
            <w:r>
              <w:br/>
            </w:r>
            <w:r>
              <w:br/>
              <w:t>Following</w:t>
            </w:r>
            <w:r>
              <w:t xml:space="preserve"> the ---Playlists--- line, show a list of all available playlists plus a line called "Create New..."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On selection of either Library or Play Queue, show their respective panel in the main panel.</w:t>
            </w:r>
            <w:r>
              <w:br/>
            </w:r>
            <w:r>
              <w:br/>
              <w:t>---Playlists--- is a divider and does nothing</w:t>
            </w:r>
            <w:r>
              <w:br/>
            </w:r>
            <w:r>
              <w:br/>
              <w:t>Any of the pla</w:t>
            </w:r>
            <w:r>
              <w:t>ylists should show the playlist editor in the main panel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0, y = 3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0.2, y = 1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1, y = 1</w:t>
            </w:r>
          </w:p>
        </w:tc>
      </w:tr>
      <w:tr w:rsidR="00D702F4" w:rsidTr="00D702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Album Art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Image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Initialize to the album art of the current playing song. If no song is playing, initialize blank.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Allow a method call to update the image w</w:t>
            </w:r>
            <w:r>
              <w:t>ith the album art of a new song when it begins playing.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0, y = 4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0.2, y = 0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1, y = 1</w:t>
            </w:r>
          </w:p>
        </w:tc>
      </w:tr>
      <w:tr w:rsidR="00D702F4" w:rsidTr="00D702F4"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9</w:t>
            </w:r>
          </w:p>
        </w:tc>
        <w:tc>
          <w:tcPr>
            <w:tcW w:w="0" w:type="auto"/>
          </w:tcPr>
          <w:p w:rsidR="00D702F4" w:rsidRDefault="00D702F4">
            <w:pPr>
              <w:pStyle w:val="AxureTableNormalText"/>
            </w:pP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proofErr w:type="spellStart"/>
            <w:r>
              <w:t>JPanel</w:t>
            </w:r>
            <w:proofErr w:type="spellEnd"/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 xml:space="preserve">Load the </w:t>
            </w:r>
            <w:proofErr w:type="spellStart"/>
            <w:r>
              <w:t>JPanel</w:t>
            </w:r>
            <w:proofErr w:type="spellEnd"/>
            <w:r>
              <w:t xml:space="preserve"> associated with the selection in the Main Panel Selection</w:t>
            </w:r>
          </w:p>
        </w:tc>
        <w:tc>
          <w:tcPr>
            <w:tcW w:w="0" w:type="auto"/>
          </w:tcPr>
          <w:p w:rsidR="00D702F4" w:rsidRDefault="00D702F4">
            <w:pPr>
              <w:pStyle w:val="AxureTableNormalText"/>
            </w:pP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3, y = 3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0.8, y = 1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1, y = 2</w:t>
            </w:r>
          </w:p>
        </w:tc>
      </w:tr>
    </w:tbl>
    <w:p w:rsidR="00D702F4" w:rsidRDefault="00A1203A">
      <w:pPr>
        <w:pStyle w:val="AxureHeading2"/>
        <w:keepNext/>
      </w:pPr>
      <w:r>
        <w:br w:type="page"/>
      </w:r>
      <w:bookmarkStart w:id="6" w:name="_Toc382933273"/>
      <w:r>
        <w:lastRenderedPageBreak/>
        <w:t>Library Panel</w:t>
      </w:r>
      <w:bookmarkEnd w:id="6"/>
    </w:p>
    <w:p w:rsidR="00D702F4" w:rsidRDefault="00A1203A">
      <w:pPr>
        <w:pStyle w:val="AxureHeading3"/>
        <w:keepNext/>
      </w:pPr>
      <w:bookmarkStart w:id="7" w:name="_Toc382933274"/>
      <w:r>
        <w:t>User Interface</w:t>
      </w:r>
      <w:bookmarkEnd w:id="7"/>
    </w:p>
    <w:p w:rsidR="00D702F4" w:rsidRDefault="00A1203A">
      <w:pPr>
        <w:pStyle w:val="AxureImageParagraph"/>
      </w:pPr>
      <w:r>
        <w:rPr>
          <w:noProof/>
        </w:rPr>
        <w:drawing>
          <wp:inline distT="0" distB="0" distL="0" distR="0">
            <wp:extent cx="6848475" cy="405765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F4" w:rsidRDefault="00A1203A">
      <w:pPr>
        <w:pStyle w:val="AxureHeading3"/>
        <w:keepNext/>
      </w:pPr>
      <w:bookmarkStart w:id="8" w:name="_Toc382933275"/>
      <w:r>
        <w:t>Widget Table</w:t>
      </w:r>
      <w:bookmarkEnd w:id="8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954"/>
        <w:gridCol w:w="757"/>
        <w:gridCol w:w="2035"/>
        <w:gridCol w:w="3919"/>
        <w:gridCol w:w="963"/>
        <w:gridCol w:w="771"/>
        <w:gridCol w:w="769"/>
      </w:tblGrid>
      <w:tr w:rsidR="00D702F4" w:rsidTr="00D70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702F4" w:rsidRDefault="00A1203A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D702F4" w:rsidRDefault="00A1203A">
            <w:pPr>
              <w:pStyle w:val="AxureTableHeaderText"/>
            </w:pPr>
            <w:r>
              <w:t>Label</w:t>
            </w:r>
          </w:p>
        </w:tc>
        <w:tc>
          <w:tcPr>
            <w:tcW w:w="0" w:type="auto"/>
          </w:tcPr>
          <w:p w:rsidR="00D702F4" w:rsidRDefault="00A1203A">
            <w:pPr>
              <w:pStyle w:val="AxureTableHeaderText"/>
            </w:pPr>
            <w:r>
              <w:t>Control</w:t>
            </w:r>
          </w:p>
        </w:tc>
        <w:tc>
          <w:tcPr>
            <w:tcW w:w="0" w:type="auto"/>
          </w:tcPr>
          <w:p w:rsidR="00D702F4" w:rsidRDefault="00A1203A">
            <w:pPr>
              <w:pStyle w:val="AxureTableHeaderText"/>
            </w:pPr>
            <w:r>
              <w:t>Initialization</w:t>
            </w:r>
          </w:p>
        </w:tc>
        <w:tc>
          <w:tcPr>
            <w:tcW w:w="0" w:type="auto"/>
          </w:tcPr>
          <w:p w:rsidR="00D702F4" w:rsidRDefault="00A1203A">
            <w:pPr>
              <w:pStyle w:val="AxureTableHeaderText"/>
            </w:pPr>
            <w:r>
              <w:t>Response</w:t>
            </w:r>
          </w:p>
        </w:tc>
        <w:tc>
          <w:tcPr>
            <w:tcW w:w="0" w:type="auto"/>
          </w:tcPr>
          <w:p w:rsidR="00D702F4" w:rsidRDefault="00A1203A">
            <w:pPr>
              <w:pStyle w:val="AxureTableHeaderText"/>
            </w:pPr>
            <w:proofErr w:type="spellStart"/>
            <w:r>
              <w:t>gridposition</w:t>
            </w:r>
            <w:proofErr w:type="spellEnd"/>
          </w:p>
        </w:tc>
        <w:tc>
          <w:tcPr>
            <w:tcW w:w="0" w:type="auto"/>
          </w:tcPr>
          <w:p w:rsidR="00D702F4" w:rsidRDefault="00A1203A">
            <w:pPr>
              <w:pStyle w:val="AxureTableHeaderText"/>
            </w:pPr>
            <w:r>
              <w:t>Weight</w:t>
            </w:r>
          </w:p>
        </w:tc>
        <w:tc>
          <w:tcPr>
            <w:tcW w:w="0" w:type="auto"/>
          </w:tcPr>
          <w:p w:rsidR="00D702F4" w:rsidRDefault="00A1203A">
            <w:pPr>
              <w:pStyle w:val="AxureTableHeaderText"/>
            </w:pPr>
            <w:proofErr w:type="spellStart"/>
            <w:r>
              <w:t>gridsize</w:t>
            </w:r>
            <w:proofErr w:type="spellEnd"/>
          </w:p>
        </w:tc>
      </w:tr>
      <w:tr w:rsidR="00D702F4" w:rsidTr="00D702F4"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Artist Selection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Combo Box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Show "(any)" followed by every artist found in the database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On change, call a method of the album and song selectors to update them, filtering to only show selections corresponding to the selected artist.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0, y = 0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0.7, y = 1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1, y = 1</w:t>
            </w:r>
          </w:p>
        </w:tc>
      </w:tr>
      <w:tr w:rsidR="00D702F4" w:rsidTr="00D702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Album Selection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Combo Box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Show "(any)" followed by every album foun</w:t>
            </w:r>
            <w:r>
              <w:t>d in the database.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On change, call a method of the song selector to update it, filtering to only show selections corresponding to the selected album.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0, y = 1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0.7, y = 1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1, y = 1</w:t>
            </w:r>
          </w:p>
        </w:tc>
      </w:tr>
      <w:tr w:rsidR="00D702F4" w:rsidTr="00D702F4"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Song Selection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Combo Box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Show "(any)"</w:t>
            </w:r>
            <w:r>
              <w:t xml:space="preserve"> followed by every song found in the database.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 xml:space="preserve">On change, </w:t>
            </w:r>
            <w:proofErr w:type="spellStart"/>
            <w:r>
              <w:t>fixme</w:t>
            </w:r>
            <w:proofErr w:type="spellEnd"/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0, y = 1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0.7, y = 1</w:t>
            </w:r>
          </w:p>
        </w:tc>
        <w:tc>
          <w:tcPr>
            <w:tcW w:w="0" w:type="auto"/>
          </w:tcPr>
          <w:p w:rsidR="00D702F4" w:rsidRDefault="00A1203A">
            <w:pPr>
              <w:pStyle w:val="AxureTableNormalText"/>
            </w:pPr>
            <w:r>
              <w:t>x = 1, y = 1</w:t>
            </w:r>
          </w:p>
        </w:tc>
      </w:tr>
    </w:tbl>
    <w:p w:rsidR="00D702F4" w:rsidRDefault="00D702F4">
      <w:pPr>
        <w:sectPr w:rsidR="00D702F4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:rsidR="00A1203A" w:rsidRDefault="00A1203A"/>
    <w:sectPr w:rsidR="00A1203A" w:rsidSect="004F3FB3">
      <w:headerReference w:type="default" r:id="rId14"/>
      <w:footerReference w:type="default" r:id="rId15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03A" w:rsidRDefault="00A1203A" w:rsidP="00093BE1">
      <w:pPr>
        <w:spacing w:before="0" w:after="0"/>
      </w:pPr>
      <w:r>
        <w:separator/>
      </w:r>
    </w:p>
  </w:endnote>
  <w:endnote w:type="continuationSeparator" w:id="0">
    <w:p w:rsidR="00A1203A" w:rsidRDefault="00A1203A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8315B6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2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DB12BA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03A" w:rsidRDefault="00A1203A" w:rsidP="00093BE1">
      <w:pPr>
        <w:spacing w:before="0" w:after="0"/>
      </w:pPr>
      <w:r>
        <w:separator/>
      </w:r>
    </w:p>
  </w:footnote>
  <w:footnote w:type="continuationSeparator" w:id="0">
    <w:p w:rsidR="00A1203A" w:rsidRDefault="00A1203A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8315B6" w:rsidP="00557485">
              <w:pPr>
                <w:pStyle w:val="NoSpacing"/>
                <w:rPr>
                  <w:rFonts w:asciiTheme="majorHAnsi" w:hAnsiTheme="majorHAnsi"/>
                </w:rPr>
              </w:pPr>
              <w:proofErr w:type="spellStart"/>
              <w:r>
                <w:rPr>
                  <w:rFonts w:asciiTheme="majorHAnsi" w:hAnsiTheme="majorHAnsi"/>
                  <w:color w:val="404040" w:themeColor="text1" w:themeTint="BF"/>
                </w:rPr>
                <w:t>jMPDC</w:t>
              </w:r>
              <w:proofErr w:type="spellEnd"/>
              <w:r>
                <w:rPr>
                  <w:rFonts w:asciiTheme="majorHAnsi" w:hAnsiTheme="majorHAnsi"/>
                  <w:color w:val="404040" w:themeColor="text1" w:themeTint="BF"/>
                </w:rPr>
                <w:t xml:space="preserve"> 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838359158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8315B6" w:rsidP="00557485">
              <w:pPr>
                <w:pStyle w:val="NoSpacing"/>
                <w:rPr>
                  <w:rFonts w:asciiTheme="majorHAnsi" w:hAnsiTheme="majorHAnsi"/>
                </w:rPr>
              </w:pPr>
              <w:proofErr w:type="spellStart"/>
              <w:r>
                <w:rPr>
                  <w:rFonts w:asciiTheme="majorHAnsi" w:hAnsiTheme="majorHAnsi"/>
                  <w:color w:val="404040" w:themeColor="text1" w:themeTint="BF"/>
                </w:rPr>
                <w:t>jMPDC</w:t>
              </w:r>
              <w:proofErr w:type="spellEnd"/>
              <w:r>
                <w:rPr>
                  <w:rFonts w:asciiTheme="majorHAnsi" w:hAnsiTheme="majorHAnsi"/>
                  <w:color w:val="404040" w:themeColor="text1" w:themeTint="BF"/>
                </w:rPr>
                <w:t xml:space="preserve"> 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0CE262E"/>
    <w:multiLevelType w:val="multilevel"/>
    <w:tmpl w:val="E1120C8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34FB505F"/>
    <w:multiLevelType w:val="multilevel"/>
    <w:tmpl w:val="0CC2F0A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2"/>
  </w:num>
  <w:num w:numId="5">
    <w:abstractNumId w:val="2"/>
  </w:num>
  <w:num w:numId="6">
    <w:abstractNumId w:val="5"/>
  </w:num>
  <w:num w:numId="7">
    <w:abstractNumId w:val="11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315B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1203A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702F4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4163126FA449128B1A6F97EA55D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CFC06-D9B0-47B5-87A3-A0A51DD83F32}"/>
      </w:docPartPr>
      <w:docPartBody>
        <w:p w:rsidR="00000000" w:rsidRDefault="00C16A43" w:rsidP="00C16A43">
          <w:pPr>
            <w:pStyle w:val="344163126FA449128B1A6F97EA55D88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B53AEB523C7449F38DC0FC9524174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681DF-5C21-47DE-B6DD-07D4A85CB969}"/>
      </w:docPartPr>
      <w:docPartBody>
        <w:p w:rsidR="00000000" w:rsidRDefault="00C16A43" w:rsidP="00C16A43">
          <w:pPr>
            <w:pStyle w:val="B53AEB523C7449F38DC0FC95241742F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5BF136BE915240C4944D2C8128498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A387C-99C5-4B08-BBC6-471A4F0235AB}"/>
      </w:docPartPr>
      <w:docPartBody>
        <w:p w:rsidR="00000000" w:rsidRDefault="00C16A43" w:rsidP="00C16A43">
          <w:pPr>
            <w:pStyle w:val="5BF136BE915240C4944D2C8128498ED2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C82CFD2E58D7445191DE88F24ABB1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6C1CF-2A82-4A15-806C-BE356DEF5AB8}"/>
      </w:docPartPr>
      <w:docPartBody>
        <w:p w:rsidR="00000000" w:rsidRDefault="00C16A43" w:rsidP="00C16A43">
          <w:pPr>
            <w:pStyle w:val="C82CFD2E58D7445191DE88F24ABB1420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6B709E"/>
    <w:rsid w:val="007F2510"/>
    <w:rsid w:val="009D3071"/>
    <w:rsid w:val="00C16A43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  <w:style w:type="paragraph" w:customStyle="1" w:styleId="344163126FA449128B1A6F97EA55D88F">
    <w:name w:val="344163126FA449128B1A6F97EA55D88F"/>
    <w:rsid w:val="00C16A43"/>
  </w:style>
  <w:style w:type="paragraph" w:customStyle="1" w:styleId="B53AEB523C7449F38DC0FC95241742FF">
    <w:name w:val="B53AEB523C7449F38DC0FC95241742FF"/>
    <w:rsid w:val="00C16A43"/>
  </w:style>
  <w:style w:type="paragraph" w:customStyle="1" w:styleId="5BF136BE915240C4944D2C8128498ED2">
    <w:name w:val="5BF136BE915240C4944D2C8128498ED2"/>
    <w:rsid w:val="00C16A43"/>
  </w:style>
  <w:style w:type="paragraph" w:customStyle="1" w:styleId="C82CFD2E58D7445191DE88F24ABB1420">
    <w:name w:val="C82CFD2E58D7445191DE88F24ABB1420"/>
    <w:rsid w:val="00C16A43"/>
  </w:style>
  <w:style w:type="paragraph" w:customStyle="1" w:styleId="C6FC57088EFF45AA87685DBA80775A51">
    <w:name w:val="C6FC57088EFF45AA87685DBA80775A51"/>
    <w:rsid w:val="00C16A4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21E892-03C1-415D-B7CB-08C50236A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6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jMPDC </dc:title>
  <dc:subject>UI Specification</dc:subject>
  <dc:creator>Philip Rodning</dc:creator>
  <cp:lastModifiedBy>phider</cp:lastModifiedBy>
  <cp:revision>3</cp:revision>
  <cp:lastPrinted>2010-09-03T00:33:00Z</cp:lastPrinted>
  <dcterms:created xsi:type="dcterms:W3CDTF">2010-09-03T21:47:00Z</dcterms:created>
  <dcterms:modified xsi:type="dcterms:W3CDTF">2014-03-18T23:12:00Z</dcterms:modified>
</cp:coreProperties>
</file>